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27B2933EB5AC9E468C30ED94FA4DE85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E39D82A" w14:textId="72B8B5CA" w:rsidR="00AC6117" w:rsidRDefault="00AE323B">
          <w:pPr>
            <w:pStyle w:val="Name"/>
          </w:pPr>
          <w:r>
            <w:t>Morten Kozak Fischer</w:t>
          </w:r>
        </w:p>
      </w:sdtContent>
    </w:sdt>
    <w:p w14:paraId="4C2689D7" w14:textId="4AFF4BAC" w:rsidR="00F72272" w:rsidRDefault="002A2D83">
      <w:pPr>
        <w:pStyle w:val="SenderContactInfo"/>
      </w:pPr>
      <w:r>
        <w:t>morten@mortenfischer.com</w:t>
      </w:r>
      <w:r w:rsidR="0048751C">
        <w:t xml:space="preserve"> | </w:t>
      </w:r>
      <w:r>
        <w:t>+45 26154282</w:t>
      </w:r>
      <w:r w:rsidR="0048751C">
        <w:t xml:space="preserve"> </w:t>
      </w:r>
    </w:p>
    <w:p w14:paraId="7D82DAFD" w14:textId="797B4829" w:rsidR="00F72272" w:rsidRPr="00675BA8" w:rsidRDefault="00AE323B">
      <w:pPr>
        <w:pStyle w:val="Date"/>
        <w:rPr>
          <w:sz w:val="20"/>
          <w:szCs w:val="20"/>
        </w:rPr>
      </w:pPr>
      <w:r w:rsidRPr="00675BA8">
        <w:rPr>
          <w:sz w:val="20"/>
          <w:szCs w:val="20"/>
        </w:rPr>
        <w:t>3/1 2023</w:t>
      </w:r>
    </w:p>
    <w:p w14:paraId="29CE9632" w14:textId="2D399729" w:rsidR="0048751C" w:rsidRPr="00675BA8" w:rsidRDefault="00AE323B">
      <w:pPr>
        <w:pStyle w:val="RecipientContactInfo"/>
        <w:rPr>
          <w:sz w:val="20"/>
          <w:szCs w:val="20"/>
        </w:rPr>
      </w:pPr>
      <w:r w:rsidRPr="00675BA8">
        <w:rPr>
          <w:sz w:val="20"/>
          <w:szCs w:val="20"/>
        </w:rPr>
        <w:t>LEGO</w:t>
      </w:r>
    </w:p>
    <w:p w14:paraId="6F8A7497" w14:textId="55DDD0FB" w:rsidR="00AE323B" w:rsidRPr="00675BA8" w:rsidRDefault="00AE323B">
      <w:pPr>
        <w:pStyle w:val="RecipientContactInfo"/>
        <w:rPr>
          <w:sz w:val="20"/>
          <w:szCs w:val="20"/>
        </w:rPr>
      </w:pPr>
      <w:r w:rsidRPr="00675BA8">
        <w:rPr>
          <w:sz w:val="20"/>
          <w:szCs w:val="20"/>
        </w:rPr>
        <w:t>Copenhagen</w:t>
      </w:r>
    </w:p>
    <w:p w14:paraId="58521C83" w14:textId="3446516C" w:rsidR="00AE323B" w:rsidRPr="00675BA8" w:rsidRDefault="00AE323B">
      <w:pPr>
        <w:pStyle w:val="RecipientContactInfo"/>
        <w:rPr>
          <w:sz w:val="20"/>
          <w:szCs w:val="20"/>
        </w:rPr>
      </w:pPr>
      <w:r w:rsidRPr="00675BA8">
        <w:rPr>
          <w:sz w:val="20"/>
          <w:szCs w:val="20"/>
        </w:rPr>
        <w:t>IT, Telecom &amp; Internet</w:t>
      </w:r>
    </w:p>
    <w:p w14:paraId="27B82B4B" w14:textId="77777777" w:rsidR="00AE323B" w:rsidRPr="00675BA8" w:rsidRDefault="00AE323B">
      <w:pPr>
        <w:pStyle w:val="RecipientContactInfo"/>
        <w:rPr>
          <w:sz w:val="20"/>
          <w:szCs w:val="20"/>
        </w:rPr>
      </w:pPr>
    </w:p>
    <w:p w14:paraId="3E3ACDB7" w14:textId="1E560674" w:rsidR="00AE323B" w:rsidRPr="00675BA8" w:rsidRDefault="00AE323B">
      <w:pPr>
        <w:pStyle w:val="RecipientContactInfo"/>
        <w:rPr>
          <w:sz w:val="20"/>
          <w:szCs w:val="20"/>
        </w:rPr>
      </w:pPr>
      <w:r w:rsidRPr="00675BA8">
        <w:rPr>
          <w:sz w:val="20"/>
          <w:szCs w:val="20"/>
        </w:rPr>
        <w:t xml:space="preserve">Job ID: </w:t>
      </w:r>
      <w:r w:rsidRPr="00675BA8">
        <w:rPr>
          <w:sz w:val="20"/>
          <w:szCs w:val="20"/>
        </w:rPr>
        <w:t>0000011560</w:t>
      </w:r>
    </w:p>
    <w:p w14:paraId="7564C7FD" w14:textId="77777777" w:rsidR="00F72272" w:rsidRPr="00675BA8" w:rsidRDefault="0048751C">
      <w:pPr>
        <w:pStyle w:val="Salutation"/>
        <w:rPr>
          <w:sz w:val="20"/>
          <w:szCs w:val="20"/>
        </w:rPr>
      </w:pPr>
      <w:r w:rsidRPr="00675BA8">
        <w:rPr>
          <w:sz w:val="20"/>
          <w:szCs w:val="20"/>
        </w:rPr>
        <w:t xml:space="preserve">Dear </w:t>
      </w:r>
      <w:sdt>
        <w:sdtPr>
          <w:rPr>
            <w:sz w:val="20"/>
            <w:szCs w:val="20"/>
          </w:rPr>
          <w:alias w:val="Enter Recipient Name:"/>
          <w:tag w:val="Enter Recipient Name:"/>
          <w:id w:val="-193009614"/>
          <w:placeholder>
            <w:docPart w:val="24F68D1255EAAA49A770C09005F5F2A9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Pr="00675BA8">
            <w:rPr>
              <w:sz w:val="20"/>
              <w:szCs w:val="20"/>
            </w:rPr>
            <w:t>Recipient</w:t>
          </w:r>
        </w:sdtContent>
      </w:sdt>
      <w:r w:rsidRPr="00675BA8">
        <w:rPr>
          <w:sz w:val="20"/>
          <w:szCs w:val="20"/>
        </w:rPr>
        <w:t>:</w:t>
      </w:r>
    </w:p>
    <w:p w14:paraId="164EF72F" w14:textId="5DA7140E" w:rsidR="00F72272" w:rsidRPr="00675BA8" w:rsidRDefault="00AE323B" w:rsidP="00AE323B">
      <w:pPr>
        <w:rPr>
          <w:sz w:val="20"/>
          <w:szCs w:val="20"/>
        </w:rPr>
      </w:pPr>
      <w:r w:rsidRPr="00675BA8">
        <w:rPr>
          <w:sz w:val="20"/>
          <w:szCs w:val="20"/>
        </w:rPr>
        <w:t>I would like</w:t>
      </w:r>
      <w:r w:rsidRPr="00675BA8">
        <w:rPr>
          <w:sz w:val="20"/>
          <w:szCs w:val="20"/>
        </w:rPr>
        <w:t xml:space="preserve"> to express my </w:t>
      </w:r>
      <w:r w:rsidRPr="00675BA8">
        <w:rPr>
          <w:sz w:val="20"/>
          <w:szCs w:val="20"/>
        </w:rPr>
        <w:t xml:space="preserve">interest and </w:t>
      </w:r>
      <w:r w:rsidRPr="00675BA8">
        <w:rPr>
          <w:sz w:val="20"/>
          <w:szCs w:val="20"/>
        </w:rPr>
        <w:t xml:space="preserve">enthusiasm for the Engineering Manager position at </w:t>
      </w:r>
      <w:r w:rsidRPr="00675BA8">
        <w:rPr>
          <w:sz w:val="20"/>
          <w:szCs w:val="20"/>
        </w:rPr>
        <w:t>LEG</w:t>
      </w:r>
      <w:r w:rsidR="00675BA8">
        <w:rPr>
          <w:sz w:val="20"/>
          <w:szCs w:val="20"/>
        </w:rPr>
        <w:t>O</w:t>
      </w:r>
      <w:r w:rsidRPr="00675BA8">
        <w:rPr>
          <w:sz w:val="20"/>
          <w:szCs w:val="20"/>
        </w:rPr>
        <w:t xml:space="preserve"> and the opportunity to contribute my expertise</w:t>
      </w:r>
      <w:r w:rsidRPr="00675BA8">
        <w:rPr>
          <w:sz w:val="20"/>
          <w:szCs w:val="20"/>
        </w:rPr>
        <w:t xml:space="preserve"> and experience</w:t>
      </w:r>
      <w:r w:rsidRPr="00675BA8">
        <w:rPr>
          <w:sz w:val="20"/>
          <w:szCs w:val="20"/>
        </w:rPr>
        <w:t xml:space="preserve"> to drive </w:t>
      </w:r>
      <w:r w:rsidRPr="00675BA8">
        <w:rPr>
          <w:sz w:val="20"/>
          <w:szCs w:val="20"/>
        </w:rPr>
        <w:t>the team forward</w:t>
      </w:r>
      <w:r w:rsidR="00675BA8">
        <w:rPr>
          <w:sz w:val="20"/>
          <w:szCs w:val="20"/>
        </w:rPr>
        <w:t xml:space="preserve"> </w:t>
      </w:r>
      <w:r w:rsidRPr="00675BA8">
        <w:rPr>
          <w:sz w:val="20"/>
          <w:szCs w:val="20"/>
        </w:rPr>
        <w:t xml:space="preserve">within </w:t>
      </w:r>
      <w:r w:rsidRPr="00675BA8">
        <w:rPr>
          <w:sz w:val="20"/>
          <w:szCs w:val="20"/>
        </w:rPr>
        <w:t xml:space="preserve">the LEGO </w:t>
      </w:r>
      <w:r w:rsidRPr="00675BA8">
        <w:rPr>
          <w:sz w:val="20"/>
          <w:szCs w:val="20"/>
        </w:rPr>
        <w:t>organization.</w:t>
      </w:r>
    </w:p>
    <w:p w14:paraId="1F89A704" w14:textId="4AAF8932" w:rsidR="00AE323B" w:rsidRPr="00675BA8" w:rsidRDefault="00AE323B" w:rsidP="00AE323B">
      <w:pPr>
        <w:rPr>
          <w:sz w:val="20"/>
          <w:szCs w:val="20"/>
        </w:rPr>
      </w:pPr>
      <w:r w:rsidRPr="00675BA8">
        <w:rPr>
          <w:sz w:val="20"/>
          <w:szCs w:val="20"/>
        </w:rPr>
        <w:t xml:space="preserve">Throughout my career, I have consistently </w:t>
      </w:r>
      <w:r w:rsidRPr="00675BA8">
        <w:rPr>
          <w:sz w:val="20"/>
          <w:szCs w:val="20"/>
        </w:rPr>
        <w:t>lead</w:t>
      </w:r>
      <w:r w:rsidRPr="00675BA8">
        <w:rPr>
          <w:sz w:val="20"/>
          <w:szCs w:val="20"/>
        </w:rPr>
        <w:t xml:space="preserve"> developers</w:t>
      </w:r>
      <w:r w:rsidRPr="00675BA8">
        <w:rPr>
          <w:sz w:val="20"/>
          <w:szCs w:val="20"/>
        </w:rPr>
        <w:t>,</w:t>
      </w:r>
      <w:r w:rsidRPr="00675BA8">
        <w:rPr>
          <w:sz w:val="20"/>
          <w:szCs w:val="20"/>
        </w:rPr>
        <w:t xml:space="preserve"> external partners</w:t>
      </w:r>
      <w:r w:rsidRPr="00675BA8">
        <w:rPr>
          <w:sz w:val="20"/>
          <w:szCs w:val="20"/>
        </w:rPr>
        <w:t xml:space="preserve"> and stakeholders</w:t>
      </w:r>
      <w:r w:rsidRPr="00675BA8">
        <w:rPr>
          <w:sz w:val="20"/>
          <w:szCs w:val="20"/>
        </w:rPr>
        <w:t xml:space="preserve"> effectively</w:t>
      </w:r>
      <w:r w:rsidRPr="00675BA8">
        <w:rPr>
          <w:sz w:val="20"/>
          <w:szCs w:val="20"/>
        </w:rPr>
        <w:t>. Facilitating and enabling teams</w:t>
      </w:r>
      <w:r w:rsidRPr="00675BA8">
        <w:rPr>
          <w:sz w:val="20"/>
          <w:szCs w:val="20"/>
        </w:rPr>
        <w:t xml:space="preserve"> to deliver high-quality solutions that</w:t>
      </w:r>
      <w:r w:rsidRPr="00675BA8">
        <w:rPr>
          <w:sz w:val="20"/>
          <w:szCs w:val="20"/>
        </w:rPr>
        <w:t xml:space="preserve">, among other things </w:t>
      </w:r>
      <w:r w:rsidRPr="00675BA8">
        <w:rPr>
          <w:sz w:val="20"/>
          <w:szCs w:val="20"/>
        </w:rPr>
        <w:t>prioritize experience, accessibility and maintainability.</w:t>
      </w:r>
    </w:p>
    <w:p w14:paraId="702B45E9" w14:textId="0E434C4F" w:rsidR="00AE323B" w:rsidRPr="00675BA8" w:rsidRDefault="00AE323B" w:rsidP="00AE323B">
      <w:pPr>
        <w:rPr>
          <w:sz w:val="20"/>
          <w:szCs w:val="20"/>
        </w:rPr>
      </w:pPr>
      <w:r w:rsidRPr="00675BA8">
        <w:rPr>
          <w:sz w:val="20"/>
          <w:szCs w:val="20"/>
        </w:rPr>
        <w:t>During the last 5 year</w:t>
      </w:r>
      <w:r w:rsidR="00675BA8" w:rsidRPr="00675BA8">
        <w:rPr>
          <w:sz w:val="20"/>
          <w:szCs w:val="20"/>
        </w:rPr>
        <w:t>s</w:t>
      </w:r>
      <w:r w:rsidRPr="00675BA8">
        <w:rPr>
          <w:sz w:val="20"/>
          <w:szCs w:val="20"/>
        </w:rPr>
        <w:t>, I have built and managed a team of</w:t>
      </w:r>
      <w:r w:rsidR="00675BA8" w:rsidRPr="00675BA8">
        <w:rPr>
          <w:sz w:val="20"/>
          <w:szCs w:val="20"/>
        </w:rPr>
        <w:t xml:space="preserve"> highly skilled</w:t>
      </w:r>
      <w:r w:rsidRPr="00675BA8">
        <w:rPr>
          <w:sz w:val="20"/>
          <w:szCs w:val="20"/>
        </w:rPr>
        <w:t xml:space="preserve"> UI and front-end specialists with my current employer </w:t>
      </w:r>
      <w:proofErr w:type="spellStart"/>
      <w:r w:rsidRPr="00675BA8">
        <w:rPr>
          <w:sz w:val="20"/>
          <w:szCs w:val="20"/>
        </w:rPr>
        <w:t>Immeo</w:t>
      </w:r>
      <w:proofErr w:type="spellEnd"/>
      <w:r w:rsidRPr="00675BA8">
        <w:rPr>
          <w:sz w:val="20"/>
          <w:szCs w:val="20"/>
        </w:rPr>
        <w:t xml:space="preserve"> P/S. </w:t>
      </w:r>
      <w:r w:rsidRPr="00675BA8">
        <w:rPr>
          <w:sz w:val="20"/>
          <w:szCs w:val="20"/>
        </w:rPr>
        <w:t>By creating awareness and sharing skills, the general quality of our UI solutions are of enterprise grade levels.</w:t>
      </w:r>
    </w:p>
    <w:p w14:paraId="63115E26" w14:textId="4571962D" w:rsidR="00675BA8" w:rsidRPr="00675BA8" w:rsidRDefault="00675BA8" w:rsidP="00AE323B">
      <w:pPr>
        <w:rPr>
          <w:sz w:val="20"/>
          <w:szCs w:val="20"/>
        </w:rPr>
      </w:pPr>
      <w:r w:rsidRPr="00675BA8">
        <w:rPr>
          <w:sz w:val="20"/>
          <w:szCs w:val="20"/>
        </w:rPr>
        <w:t>My approach to</w:t>
      </w:r>
      <w:r w:rsidRPr="00675BA8">
        <w:rPr>
          <w:sz w:val="20"/>
          <w:szCs w:val="20"/>
        </w:rPr>
        <w:t xml:space="preserve"> a</w:t>
      </w:r>
      <w:r w:rsidRPr="00675BA8">
        <w:rPr>
          <w:sz w:val="20"/>
          <w:szCs w:val="20"/>
        </w:rPr>
        <w:t xml:space="preserve"> leadership</w:t>
      </w:r>
      <w:r w:rsidRPr="00675BA8">
        <w:rPr>
          <w:sz w:val="20"/>
          <w:szCs w:val="20"/>
        </w:rPr>
        <w:t>-role</w:t>
      </w:r>
      <w:r w:rsidRPr="00675BA8">
        <w:rPr>
          <w:sz w:val="20"/>
          <w:szCs w:val="20"/>
        </w:rPr>
        <w:t xml:space="preserve"> is highly empathic and involves motivating the team through respectful interactions</w:t>
      </w:r>
      <w:r w:rsidRPr="00675BA8">
        <w:rPr>
          <w:sz w:val="20"/>
          <w:szCs w:val="20"/>
        </w:rPr>
        <w:t>. Keeping a close eye on individual well-being,</w:t>
      </w:r>
      <w:r w:rsidRPr="00675BA8">
        <w:rPr>
          <w:sz w:val="20"/>
          <w:szCs w:val="20"/>
        </w:rPr>
        <w:t xml:space="preserve"> while also granting </w:t>
      </w:r>
      <w:r w:rsidRPr="00675BA8">
        <w:rPr>
          <w:sz w:val="20"/>
          <w:szCs w:val="20"/>
        </w:rPr>
        <w:t>team members</w:t>
      </w:r>
      <w:r w:rsidRPr="00675BA8">
        <w:rPr>
          <w:sz w:val="20"/>
          <w:szCs w:val="20"/>
        </w:rPr>
        <w:t xml:space="preserve"> autonomy and accountability necessary for optimal performance within collaborative environments.</w:t>
      </w:r>
    </w:p>
    <w:p w14:paraId="2F15CAE1" w14:textId="4772CDF7" w:rsidR="00675BA8" w:rsidRPr="00675BA8" w:rsidRDefault="00675BA8" w:rsidP="00AE323B">
      <w:pPr>
        <w:rPr>
          <w:sz w:val="20"/>
          <w:szCs w:val="20"/>
        </w:rPr>
      </w:pPr>
      <w:r w:rsidRPr="00675BA8">
        <w:rPr>
          <w:sz w:val="20"/>
          <w:szCs w:val="20"/>
        </w:rPr>
        <w:t>I am excited about th</w:t>
      </w:r>
      <w:r w:rsidRPr="00675BA8">
        <w:rPr>
          <w:sz w:val="20"/>
          <w:szCs w:val="20"/>
        </w:rPr>
        <w:t>is</w:t>
      </w:r>
      <w:r w:rsidRPr="00675BA8">
        <w:rPr>
          <w:sz w:val="20"/>
          <w:szCs w:val="20"/>
        </w:rPr>
        <w:t xml:space="preserve"> opportunity</w:t>
      </w:r>
      <w:r w:rsidRPr="00675BA8">
        <w:rPr>
          <w:sz w:val="20"/>
          <w:szCs w:val="20"/>
        </w:rPr>
        <w:t xml:space="preserve"> and look forward</w:t>
      </w:r>
      <w:r w:rsidRPr="00675BA8">
        <w:rPr>
          <w:sz w:val="20"/>
          <w:szCs w:val="20"/>
        </w:rPr>
        <w:t xml:space="preserve"> to </w:t>
      </w:r>
      <w:r w:rsidRPr="00675BA8">
        <w:rPr>
          <w:sz w:val="20"/>
          <w:szCs w:val="20"/>
        </w:rPr>
        <w:t>discussing</w:t>
      </w:r>
      <w:r w:rsidRPr="00675BA8">
        <w:rPr>
          <w:sz w:val="20"/>
          <w:szCs w:val="20"/>
        </w:rPr>
        <w:t xml:space="preserve"> </w:t>
      </w:r>
      <w:r w:rsidRPr="00675BA8">
        <w:rPr>
          <w:sz w:val="20"/>
          <w:szCs w:val="20"/>
        </w:rPr>
        <w:t>how my skills and experience match the role</w:t>
      </w:r>
      <w:r w:rsidRPr="00675BA8">
        <w:rPr>
          <w:sz w:val="20"/>
          <w:szCs w:val="20"/>
        </w:rPr>
        <w:t xml:space="preserve">. </w:t>
      </w:r>
      <w:r w:rsidRPr="00675BA8">
        <w:rPr>
          <w:sz w:val="20"/>
          <w:szCs w:val="20"/>
        </w:rPr>
        <w:t>Thank you for considering my application.</w:t>
      </w:r>
    </w:p>
    <w:p w14:paraId="6E6D7B92" w14:textId="77777777" w:rsidR="00F72272" w:rsidRPr="00675BA8" w:rsidRDefault="00000000" w:rsidP="0048751C">
      <w:pPr>
        <w:pStyle w:val="Closing"/>
        <w:rPr>
          <w:sz w:val="20"/>
          <w:szCs w:val="20"/>
        </w:rPr>
      </w:pPr>
      <w:sdt>
        <w:sdtPr>
          <w:rPr>
            <w:sz w:val="20"/>
            <w:szCs w:val="20"/>
          </w:rPr>
          <w:alias w:val="Enter closing:"/>
          <w:tag w:val="Enter closing:"/>
          <w:id w:val="-278875100"/>
          <w:placeholder>
            <w:docPart w:val="FA35CA93860E1D41AC62AD6AAF68D366"/>
          </w:placeholder>
          <w:temporary/>
          <w:showingPlcHdr/>
          <w15:appearance w15:val="hidden"/>
        </w:sdtPr>
        <w:sdtContent>
          <w:r w:rsidR="00E5559C" w:rsidRPr="00675BA8">
            <w:rPr>
              <w:sz w:val="20"/>
              <w:szCs w:val="20"/>
            </w:rPr>
            <w:t>Sincerely,</w:t>
          </w:r>
        </w:sdtContent>
      </w:sdt>
    </w:p>
    <w:sdt>
      <w:sdtPr>
        <w:rPr>
          <w:sz w:val="20"/>
          <w:szCs w:val="20"/>
        </w:rPr>
        <w:alias w:val="Your Name"/>
        <w:tag w:val="Your Name"/>
        <w:id w:val="1111709258"/>
        <w:placeholder>
          <w:docPart w:val="49DB7DF6E476AC4A921DCF211003601E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92A8466" w14:textId="0509BBB1" w:rsidR="00BC467A" w:rsidRPr="00675BA8" w:rsidRDefault="00BC467A" w:rsidP="00AC6117">
          <w:pPr>
            <w:pStyle w:val="Signature"/>
            <w:rPr>
              <w:sz w:val="20"/>
              <w:szCs w:val="20"/>
            </w:rPr>
          </w:pPr>
          <w:r w:rsidRPr="00675BA8">
            <w:rPr>
              <w:sz w:val="20"/>
              <w:szCs w:val="20"/>
            </w:rPr>
            <w:t>Morten Kozak Fischer</w:t>
          </w:r>
        </w:p>
      </w:sdtContent>
    </w:sdt>
    <w:sectPr w:rsidR="00BC467A" w:rsidRPr="00675BA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6374" w14:textId="77777777" w:rsidR="007E18A9" w:rsidRDefault="007E18A9">
      <w:pPr>
        <w:spacing w:after="0" w:line="240" w:lineRule="auto"/>
      </w:pPr>
      <w:r>
        <w:separator/>
      </w:r>
    </w:p>
  </w:endnote>
  <w:endnote w:type="continuationSeparator" w:id="0">
    <w:p w14:paraId="1969EAB5" w14:textId="77777777" w:rsidR="007E18A9" w:rsidRDefault="007E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76E42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D7E5" w14:textId="77777777" w:rsidR="007E18A9" w:rsidRDefault="007E18A9">
      <w:pPr>
        <w:spacing w:after="0" w:line="240" w:lineRule="auto"/>
      </w:pPr>
      <w:r>
        <w:separator/>
      </w:r>
    </w:p>
  </w:footnote>
  <w:footnote w:type="continuationSeparator" w:id="0">
    <w:p w14:paraId="112F40CF" w14:textId="77777777" w:rsidR="007E18A9" w:rsidRDefault="007E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02F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7CFF8A" wp14:editId="1164574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9BE608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2AA7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17437D9" wp14:editId="728F54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61AF27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087634">
    <w:abstractNumId w:val="9"/>
  </w:num>
  <w:num w:numId="2" w16cid:durableId="532886268">
    <w:abstractNumId w:val="7"/>
  </w:num>
  <w:num w:numId="3" w16cid:durableId="787509276">
    <w:abstractNumId w:val="6"/>
  </w:num>
  <w:num w:numId="4" w16cid:durableId="778069926">
    <w:abstractNumId w:val="5"/>
  </w:num>
  <w:num w:numId="5" w16cid:durableId="1947735085">
    <w:abstractNumId w:val="4"/>
  </w:num>
  <w:num w:numId="6" w16cid:durableId="1341155396">
    <w:abstractNumId w:val="8"/>
  </w:num>
  <w:num w:numId="7" w16cid:durableId="185876064">
    <w:abstractNumId w:val="3"/>
  </w:num>
  <w:num w:numId="8" w16cid:durableId="1909342748">
    <w:abstractNumId w:val="2"/>
  </w:num>
  <w:num w:numId="9" w16cid:durableId="1283145674">
    <w:abstractNumId w:val="1"/>
  </w:num>
  <w:num w:numId="10" w16cid:durableId="134882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3"/>
    <w:rsid w:val="00251664"/>
    <w:rsid w:val="002A2D83"/>
    <w:rsid w:val="003F5321"/>
    <w:rsid w:val="0048751C"/>
    <w:rsid w:val="00501646"/>
    <w:rsid w:val="00675BA8"/>
    <w:rsid w:val="00775AFB"/>
    <w:rsid w:val="007E18A9"/>
    <w:rsid w:val="00AA77E8"/>
    <w:rsid w:val="00AC6117"/>
    <w:rsid w:val="00AE323B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EF668B"/>
  <w15:chartTrackingRefBased/>
  <w15:docId w15:val="{C4C23569-4BCF-E043-A22D-C64FD41E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tenfischer/Library/Containers/com.microsoft.Word/Data/Library/Application%20Support/Microsoft/Office/16.0/DTS/en-DK%7bF1374215-4D00-C74E-ABA6-C5B0153A6577%7d/%7b374EF49F-6A15-404F-8661-4DD04021B6F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2933EB5AC9E468C30ED94FA4DE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B2D2-20E7-1A40-A0B9-26BD18D2361A}"/>
      </w:docPartPr>
      <w:docPartBody>
        <w:p w:rsidR="00000000" w:rsidRDefault="00000000">
          <w:pPr>
            <w:pStyle w:val="27B2933EB5AC9E468C30ED94FA4DE856"/>
          </w:pPr>
          <w:r>
            <w:t>Your Name</w:t>
          </w:r>
        </w:p>
      </w:docPartBody>
    </w:docPart>
    <w:docPart>
      <w:docPartPr>
        <w:name w:val="24F68D1255EAAA49A770C09005F5F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D915-89F2-3B40-A358-2090B8141D6C}"/>
      </w:docPartPr>
      <w:docPartBody>
        <w:p w:rsidR="00000000" w:rsidRDefault="00000000">
          <w:pPr>
            <w:pStyle w:val="24F68D1255EAAA49A770C09005F5F2A9"/>
          </w:pPr>
          <w:r>
            <w:t>Recipient</w:t>
          </w:r>
        </w:p>
      </w:docPartBody>
    </w:docPart>
    <w:docPart>
      <w:docPartPr>
        <w:name w:val="FA35CA93860E1D41AC62AD6AAF68D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7D9EC-4F49-6646-8D43-75E766C0879E}"/>
      </w:docPartPr>
      <w:docPartBody>
        <w:p w:rsidR="00000000" w:rsidRDefault="00000000">
          <w:pPr>
            <w:pStyle w:val="FA35CA93860E1D41AC62AD6AAF68D366"/>
          </w:pPr>
          <w:r>
            <w:t>Sincerely,</w:t>
          </w:r>
        </w:p>
      </w:docPartBody>
    </w:docPart>
    <w:docPart>
      <w:docPartPr>
        <w:name w:val="49DB7DF6E476AC4A921DCF211003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36A2-9CE0-8741-874E-D27E3C575038}"/>
      </w:docPartPr>
      <w:docPartBody>
        <w:p w:rsidR="00000000" w:rsidRDefault="00000000">
          <w:pPr>
            <w:pStyle w:val="49DB7DF6E476AC4A921DCF211003601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5"/>
    <w:rsid w:val="005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2933EB5AC9E468C30ED94FA4DE856">
    <w:name w:val="27B2933EB5AC9E468C30ED94FA4DE856"/>
  </w:style>
  <w:style w:type="paragraph" w:customStyle="1" w:styleId="99F2DB18A207F347B127C5D72F07F4B2">
    <w:name w:val="99F2DB18A207F347B127C5D72F07F4B2"/>
  </w:style>
  <w:style w:type="paragraph" w:customStyle="1" w:styleId="1371C89325743D47BA3FE5145406D8C9">
    <w:name w:val="1371C89325743D47BA3FE5145406D8C9"/>
  </w:style>
  <w:style w:type="paragraph" w:customStyle="1" w:styleId="C9893EB82281A54B9B4CA37F0CC04A7A">
    <w:name w:val="C9893EB82281A54B9B4CA37F0CC04A7A"/>
  </w:style>
  <w:style w:type="paragraph" w:customStyle="1" w:styleId="D7FAA82F04BF914FB0DA5FAD1D7812D6">
    <w:name w:val="D7FAA82F04BF914FB0DA5FAD1D7812D6"/>
  </w:style>
  <w:style w:type="paragraph" w:customStyle="1" w:styleId="BDD7C58E7DE6774C995F43F460B11015">
    <w:name w:val="BDD7C58E7DE6774C995F43F460B11015"/>
  </w:style>
  <w:style w:type="paragraph" w:customStyle="1" w:styleId="9F2DD545307B804C96F1CC334D66C633">
    <w:name w:val="9F2DD545307B804C96F1CC334D66C633"/>
  </w:style>
  <w:style w:type="paragraph" w:customStyle="1" w:styleId="BBA37ACA9B147742A982A2CC9B449775">
    <w:name w:val="BBA37ACA9B147742A982A2CC9B449775"/>
  </w:style>
  <w:style w:type="paragraph" w:customStyle="1" w:styleId="AFEB29695521DF45B3D75C1FA7434A29">
    <w:name w:val="AFEB29695521DF45B3D75C1FA7434A29"/>
  </w:style>
  <w:style w:type="paragraph" w:customStyle="1" w:styleId="24F68D1255EAAA49A770C09005F5F2A9">
    <w:name w:val="24F68D1255EAAA49A770C09005F5F2A9"/>
  </w:style>
  <w:style w:type="paragraph" w:customStyle="1" w:styleId="6D78EDD2543163439AC786EA13743699">
    <w:name w:val="6D78EDD2543163439AC786EA13743699"/>
  </w:style>
  <w:style w:type="paragraph" w:customStyle="1" w:styleId="FA35CA93860E1D41AC62AD6AAF68D366">
    <w:name w:val="FA35CA93860E1D41AC62AD6AAF68D366"/>
  </w:style>
  <w:style w:type="paragraph" w:customStyle="1" w:styleId="49DB7DF6E476AC4A921DCF211003601E">
    <w:name w:val="49DB7DF6E476AC4A921DCF2110036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Morten Kozak Fischer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Morten Fischer</cp:lastModifiedBy>
  <cp:revision>2</cp:revision>
  <dcterms:created xsi:type="dcterms:W3CDTF">2024-01-03T11:30:00Z</dcterms:created>
  <dcterms:modified xsi:type="dcterms:W3CDTF">2024-01-03T11:48:00Z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